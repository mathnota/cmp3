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id w:val="-1410150343"/>
        <w:docPartObj>
          <w:docPartGallery w:val="Cover Pages"/>
          <w:docPartUnique/>
        </w:docPartObj>
      </w:sdtPr>
      <w:sdtEndPr>
        <w:rPr>
          <w:noProof/>
          <w:color w:val="775F55" w:themeColor="text2"/>
          <w:sz w:val="32"/>
          <w:szCs w:val="32"/>
        </w:rPr>
      </w:sdtEndPr>
      <w:sdtContent>
        <w:p w14:paraId="0E92ADAC" w14:textId="77777777" w:rsidR="00060235" w:rsidRDefault="007A6026">
          <w:pPr>
            <w:rPr>
              <w:noProof/>
              <w:color w:val="775F55" w:themeColor="text2"/>
              <w:sz w:val="32"/>
              <w:szCs w:val="40"/>
            </w:rPr>
          </w:pP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1" layoutInCell="1" allowOverlap="1" wp14:anchorId="2A4320F7" wp14:editId="6C5474CD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53100" cy="731520"/>
                    <wp:effectExtent l="0" t="0" r="0" b="11430"/>
                    <wp:wrapSquare wrapText="bothSides"/>
                    <wp:docPr id="35" name="Text Box 35" descr="Presenter, company name and address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7315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6D4D0DD" w14:textId="77777777" w:rsidR="00060235" w:rsidRDefault="00381763">
                                <w:pPr>
                                  <w:pStyle w:val="Subtitle"/>
                                </w:pPr>
                                <w:r>
                                  <w:t>Mathias Notaert</w:t>
                                </w:r>
                              </w:p>
                              <w:p w14:paraId="1D5D70C0" w14:textId="77777777" w:rsidR="00060235" w:rsidRDefault="0022552D">
                                <w:pPr>
                                  <w:pStyle w:val="Contactinfo"/>
                                </w:pPr>
                                <w:sdt>
                                  <w:sdtPr>
                                    <w:alias w:val="Company"/>
                                    <w:tag w:val=""/>
                                    <w:id w:val="733736139"/>
                                    <w:placeholder>
                                      <w:docPart w:val="09BA9D77F0FF6442A119354E7B3EC660"/>
                                    </w:placeholder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381763">
                                      <w:t>3mmp proDUCE</w:t>
                                    </w:r>
                                  </w:sdtContent>
                                </w:sdt>
                              </w:p>
                              <w:p w14:paraId="24BB2DA6" w14:textId="77777777" w:rsidR="00060235" w:rsidRDefault="0022552D">
                                <w:pPr>
                                  <w:pStyle w:val="Contactinfo"/>
                                </w:pPr>
                                <w:sdt>
                                  <w:sdtPr>
                                    <w:alias w:val="Company Address"/>
                                    <w:tag w:val=""/>
                                    <w:id w:val="-1515219664"/>
                                    <w:placeholder>
                                      <w:docPart w:val="E890C3BAC0DDC849A87D13C9A5F4E9F6"/>
                                    </w:placeholder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381763">
                                      <w:t>Arteveldehogeschool 2016 - 2017</w:t>
                                    </w:r>
                                  </w:sdtContent>
                                </w:sdt>
                                <w:r w:rsidR="007A6026"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47100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A4320F7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_x0020_Box_x0020_35" o:spid="_x0000_s1026" type="#_x0000_t202" alt="Presenter, company name and address" style="position:absolute;left:0;text-align:left;margin-left:401.8pt;margin-top:0;width:453pt;height:57.6pt;z-index:251661312;visibility:visible;mso-wrap-style:square;mso-width-percent:471;mso-height-percent:0;mso-top-percent:837;mso-wrap-distance-left:9pt;mso-wrap-distance-top:0;mso-wrap-distance-right:9pt;mso-wrap-distance-bottom:0;mso-position-horizontal:right;mso-position-horizontal-relative:margin;mso-position-vertical-relative:page;mso-width-percent:471;mso-height-percent:0;mso-top-percent:837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" filled="f" stroked="f" strokeweight=".5pt">
                    <v:textbox inset="0,0,0,0">
                      <w:txbxContent>
                        <w:p w14:paraId="36D4D0DD" w14:textId="77777777" w:rsidR="00060235" w:rsidRDefault="00381763">
                          <w:pPr>
                            <w:pStyle w:val="Subtitle"/>
                          </w:pPr>
                          <w:r>
                            <w:t>Mathias Notaert</w:t>
                          </w:r>
                        </w:p>
                        <w:p w14:paraId="1D5D70C0" w14:textId="77777777" w:rsidR="00060235" w:rsidRDefault="007A6026">
                          <w:pPr>
                            <w:pStyle w:val="Contactinfo"/>
                          </w:pPr>
                          <w:sdt>
                            <w:sdtPr>
                              <w:alias w:val="Company"/>
                              <w:tag w:val=""/>
                              <w:id w:val="733736139"/>
                              <w:placeholder>
                                <w:docPart w:val="09BA9D77F0FF6442A119354E7B3EC660"/>
                              </w:placeholder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381763">
                                <w:t>3mmp proDUCE</w:t>
                              </w:r>
                            </w:sdtContent>
                          </w:sdt>
                        </w:p>
                        <w:p w14:paraId="24BB2DA6" w14:textId="77777777" w:rsidR="00060235" w:rsidRDefault="007A6026">
                          <w:pPr>
                            <w:pStyle w:val="Contactinfo"/>
                          </w:pPr>
                          <w:sdt>
                            <w:sdtPr>
                              <w:alias w:val="Company Address"/>
                              <w:tag w:val=""/>
                              <w:id w:val="-1515219664"/>
                              <w:placeholder>
                                <w:docPart w:val="E890C3BAC0DDC849A87D13C9A5F4E9F6"/>
                              </w:placeholder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381763">
                                <w:t>Arteveldehogeschool 2016 - 2017</w:t>
                              </w:r>
                            </w:sdtContent>
                          </w:sdt>
                          <w:r>
                            <w:t xml:space="preserve"> </w:t>
                          </w:r>
                        </w:p>
                      </w:txbxContent>
                    </v:textbox>
                    <w10:wrap type="square" anchorx="margin" anchory="page"/>
                    <w10:anchorlock/>
                  </v:shape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1" layoutInCell="1" allowOverlap="1" wp14:anchorId="7F11CAD7" wp14:editId="36F4B610">
                    <wp:simplePos x="0" y="0"/>
                    <wp:positionH relativeFrom="margin">
                      <wp:posOffset>415290</wp:posOffset>
                    </wp:positionH>
                    <wp:positionV relativeFrom="page">
                      <wp:posOffset>4572000</wp:posOffset>
                    </wp:positionV>
                    <wp:extent cx="5522595" cy="3774440"/>
                    <wp:effectExtent l="0" t="0" r="14605" b="10160"/>
                    <wp:wrapSquare wrapText="bothSides"/>
                    <wp:docPr id="37" name="Text Box 37" descr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22595" cy="377444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B824F7" w14:textId="08BC1CA8" w:rsidR="00060235" w:rsidRDefault="00B335D4">
                                <w:pPr>
                                  <w:pStyle w:val="Logo"/>
                                </w:pPr>
                                <w:r>
                                  <w:rPr>
                                    <w:lang w:val="en-GB" w:eastAsia="en-GB"/>
                                  </w:rPr>
                                  <w:drawing>
                                    <wp:inline distT="0" distB="0" distL="0" distR="0" wp14:anchorId="6FFF2133" wp14:editId="74596073">
                                      <wp:extent cx="1728314" cy="1949627"/>
                                      <wp:effectExtent l="0" t="0" r="0" b="0"/>
                                      <wp:docPr id="1" name="Picture 1" descr="Jaar3_Trim1/CMP-III/EINDOPDRACHT/logo/logo.pdf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 descr="Jaar3_Trim1/CMP-III/EINDOPDRACHT/logo/logo.pdf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1758437" cy="1983608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 w:rsidR="00381763">
                                  <w:rPr>
                                    <w:lang w:val="en-GB" w:eastAsia="en-GB"/>
                                  </w:rPr>
                                  <w:drawing>
                                    <wp:inline distT="0" distB="0" distL="0" distR="0" wp14:anchorId="6EC9B09E" wp14:editId="4A89840D">
                                      <wp:extent cx="3674116" cy="2260344"/>
                                      <wp:effectExtent l="0" t="0" r="0" b="0"/>
                                      <wp:docPr id="2" name="Picture 2" descr="/Users/Mathias/School/Jaar3_Trim1/AVAAP/IP1/files/ARTEV_lo_zonder_baseline_xsml_RGB_0.pdf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 descr="/Users/Mathias/School/Jaar3_Trim1/AVAAP/IP1/files/ARTEV_lo_zonder_baseline_xsml_RGB_0.pdf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757580" cy="231169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olor w:val="EB9702"/>
                                  </w:rPr>
                                  <w:alias w:val="Title"/>
                                  <w:tag w:val=""/>
                                  <w:id w:val="-1364747280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B6ED5B2" w14:textId="19C945DC" w:rsidR="00060235" w:rsidRPr="00381763" w:rsidRDefault="00BD70A9">
                                    <w:pPr>
                                      <w:pStyle w:val="Title"/>
                                      <w:rPr>
                                        <w:color w:val="EB9702"/>
                                      </w:rPr>
                                    </w:pPr>
                                    <w:r>
                                      <w:rPr>
                                        <w:color w:val="EB9702"/>
                                        <w:lang w:val="en-GB"/>
                                      </w:rPr>
                                      <w:t>Productiedossier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alias w:val="Subtitle"/>
                                  <w:tag w:val=""/>
                                  <w:id w:val="-1262595270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608EFD2" w14:textId="4CA78B8E" w:rsidR="00060235" w:rsidRDefault="00BD70A9">
                                    <w:pPr>
                                      <w:pStyle w:val="Subtitle"/>
                                    </w:pPr>
                                    <w:r>
                                      <w:t>Crossmedia publishing III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7F11CAD7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37" o:spid="_x0000_s1027" type="#_x0000_t202" alt="Title and subtitle" style="position:absolute;left:0;text-align:left;margin-left:32.7pt;margin-top:5in;width:434.85pt;height:297.2pt;z-index:251660288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page;mso-width-percent:0;mso-height-percent:0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" filled="f" stroked="f" strokeweight=".5pt">
                    <v:textbox inset="0,0,0,0">
                      <w:txbxContent>
                        <w:p w14:paraId="28B824F7" w14:textId="08BC1CA8" w:rsidR="00060235" w:rsidRDefault="00B335D4">
                          <w:pPr>
                            <w:pStyle w:val="Logo"/>
                          </w:pPr>
                          <w:r>
                            <w:rPr>
                              <w:lang w:val="en-GB" w:eastAsia="en-GB"/>
                            </w:rPr>
                            <w:drawing>
                              <wp:inline distT="0" distB="0" distL="0" distR="0" wp14:anchorId="6FFF2133" wp14:editId="74596073">
                                <wp:extent cx="1728314" cy="1949627"/>
                                <wp:effectExtent l="0" t="0" r="0" b="0"/>
                                <wp:docPr id="1" name="Picture 1" descr="Jaar3_Trim1/CMP-III/EINDOPDRACHT/logo/logo.pdf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 descr="Jaar3_Trim1/CMP-III/EINDOPDRACHT/logo/logo.pdf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1758437" cy="1983608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 w:rsidR="00381763">
                            <w:rPr>
                              <w:lang w:val="en-GB" w:eastAsia="en-GB"/>
                            </w:rPr>
                            <w:drawing>
                              <wp:inline distT="0" distB="0" distL="0" distR="0" wp14:anchorId="6EC9B09E" wp14:editId="4A89840D">
                                <wp:extent cx="3674116" cy="2260344"/>
                                <wp:effectExtent l="0" t="0" r="0" b="0"/>
                                <wp:docPr id="2" name="Picture 2" descr="/Users/Mathias/School/Jaar3_Trim1/AVAAP/IP1/files/ARTEV_lo_zonder_baseline_xsml_RGB_0.pdf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 descr="/Users/Mathias/School/Jaar3_Trim1/AVAAP/IP1/files/ARTEV_lo_zonder_baseline_xsml_RGB_0.pdf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2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757580" cy="2311692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sdt>
                          <w:sdtPr>
                            <w:rPr>
                              <w:color w:val="EB9702"/>
                            </w:rPr>
                            <w:alias w:val="Title"/>
                            <w:tag w:val=""/>
                            <w:id w:val="-1364747280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3B6ED5B2" w14:textId="19C945DC" w:rsidR="00060235" w:rsidRPr="00381763" w:rsidRDefault="00BD70A9">
                              <w:pPr>
                                <w:pStyle w:val="Title"/>
                                <w:rPr>
                                  <w:color w:val="EB9702"/>
                                </w:rPr>
                              </w:pPr>
                              <w:r>
                                <w:rPr>
                                  <w:color w:val="EB9702"/>
                                  <w:lang w:val="en-GB"/>
                                </w:rPr>
                                <w:t>Productiedossier</w:t>
                              </w:r>
                            </w:p>
                          </w:sdtContent>
                        </w:sdt>
                        <w:sdt>
                          <w:sdtPr>
                            <w:alias w:val="Subtitle"/>
                            <w:tag w:val=""/>
                            <w:id w:val="-1262595270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2608EFD2" w14:textId="4CA78B8E" w:rsidR="00060235" w:rsidRDefault="00BD70A9">
                              <w:pPr>
                                <w:pStyle w:val="Subtitle"/>
                              </w:pPr>
                              <w:r>
                                <w:t>Crossmedia publishing III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  <w10:anchorlock/>
                  </v:shape>
                </w:pict>
              </mc:Fallback>
            </mc:AlternateContent>
          </w:r>
          <w:r>
            <w:rPr>
              <w:noProof/>
              <w:lang w:val="en-GB" w:eastAsia="en-GB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79DD9335" wp14:editId="44654101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38" name="Group 38" title="Decorative sidebar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  <a:solidFill>
                              <a:srgbClr val="EB9702"/>
                            </a:solidFill>
                          </wpg:grpSpPr>
                          <wps:wsp>
                            <wps:cNvPr id="39" name="Rectangle 39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" name="Rectangle 40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BBCC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2DED2EA" id="Group_x0020_38" o:spid="_x0000_s1026" alt="Title: Decorative sidebar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00,91440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">
                    <v:rect id="Rectangle_x0020_39" o:spid="_x0000_s1027" style="position:absolute;width:228600;height:87820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W+GVwwAA&#10;ANsAAAAPAAAAZHJzL2Rvd25yZXYueG1sRI9BawIxFITvgv8hvEJvmm0LoqtRaqG0xYOo7f2ZPHeX&#10;bl6WJO6u/94IgsdhZr5hFqve1qIlHyrHCl7GGQhi7UzFhYLfw+doCiJEZIO1Y1JwoQCr5XCwwNy4&#10;jnfU7mMhEoRDjgrKGJtcyqBLshjGriFO3sl5izFJX0jjsUtwW8vXLJtIixWnhRIb+ihJ/+/PVsGf&#10;O607q4/801621flr47WebpR6furf5yAi9fERvre/jYK3Gdy+pB8gl1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GW+GVwwAAANsAAAAPAAAAAAAAAAAAAAAAAJcCAABkcnMvZG93&#10;bnJldi54bWxQSwUGAAAAAAQABAD1AAAAhwMAAAAA&#10;" filled="f" stroked="f" strokeweight="1pt"/>
                    <v:rect id="Rectangle_x0020_40" o:spid="_x0000_s1028" style="position:absolute;top:8915400;width:228600;height:2286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SUwtwgAA&#10;ANsAAAAPAAAAZHJzL2Rvd25yZXYueG1sRE/LagIxFN0L/kO4he400yJiRzMiBUGQ1mql4O46ufPQ&#10;yc2QpDr69c1C6PJw3rN5ZxpxIedrywpehgkI4tzqmksF++/lYALCB2SNjWVScCMP86zfm2Gq7ZW3&#10;dNmFUsQQ9ikqqEJoUyl9XpFBP7QtceQK6wyGCF0ptcNrDDeNfE2SsTRYc2yosKX3ivLz7tcomHws&#10;T7R9+1ybo7t/7VeHzekHC6Wen7rFFESgLvyLH+6VVjCK6+OX+ANk9g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VJTC3CAAAA2wAAAA8AAAAAAAAAAAAAAAAAlwIAAGRycy9kb3du&#10;cmV2LnhtbFBLBQYAAAAABAAEAPUAAACGAwAAAAA=&#10;" fillcolor="#bc0" stroked="f" strokeweight="1pt">
                      <v:path arrowok="t"/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color w:val="775F55" w:themeColor="text2"/>
              <w:sz w:val="32"/>
              <w:szCs w:val="32"/>
            </w:rPr>
            <w:br w:type="page"/>
          </w:r>
        </w:p>
      </w:sdtContent>
    </w:sdt>
    <w:sdt>
      <w:sdtPr>
        <w:rPr>
          <w:color w:val="BBCC00"/>
        </w:rPr>
        <w:alias w:val="Title"/>
        <w:tag w:val=""/>
        <w:id w:val="1722478048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14:paraId="2C1D66E5" w14:textId="177FDF07" w:rsidR="00060235" w:rsidRPr="00381763" w:rsidRDefault="00BD70A9">
          <w:pPr>
            <w:pStyle w:val="Heading1"/>
            <w:rPr>
              <w:color w:val="BBCC00"/>
            </w:rPr>
          </w:pPr>
          <w:r>
            <w:rPr>
              <w:color w:val="BBCC00"/>
              <w:lang w:val="en-GB"/>
            </w:rPr>
            <w:t>Productiedossier</w:t>
          </w:r>
        </w:p>
      </w:sdtContent>
    </w:sdt>
    <w:p w14:paraId="7F012DA3" w14:textId="687AB83D" w:rsidR="00060235" w:rsidRPr="00381763" w:rsidRDefault="00B335D4">
      <w:pPr>
        <w:pStyle w:val="Heading2"/>
        <w:rPr>
          <w:color w:val="EB9702"/>
        </w:rPr>
      </w:pPr>
      <w:r>
        <w:rPr>
          <w:color w:val="EB9702"/>
        </w:rPr>
        <w:t>Moodboard</w:t>
      </w:r>
    </w:p>
    <w:p w14:paraId="320FB9C1" w14:textId="7C94313C" w:rsidR="00060235" w:rsidRDefault="00B335D4" w:rsidP="00B335D4">
      <w:pPr>
        <w:ind w:left="0"/>
        <w:jc w:val="center"/>
      </w:pPr>
      <w:bookmarkStart w:id="0" w:name="_GoBack"/>
      <w:r>
        <w:rPr>
          <w:noProof/>
          <w:lang w:val="en-GB" w:eastAsia="en-GB"/>
        </w:rPr>
        <w:drawing>
          <wp:inline distT="0" distB="0" distL="0" distR="0" wp14:anchorId="7EEE87A0" wp14:editId="3A423461">
            <wp:extent cx="7566393" cy="4737706"/>
            <wp:effectExtent l="0" t="0" r="0" b="0"/>
            <wp:docPr id="3" name="Picture 3" descr="Jaar3_Trim1/CMP-III/EINDOPDRACHT/Moodboard/Moodboard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Jaar3_Trim1/CMP-III/EINDOPDRACHT/Moodboard/Moodboard.ai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593104" cy="4754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14:paraId="154F2698" w14:textId="41874D3F" w:rsidR="00F41119" w:rsidRPr="00381763" w:rsidRDefault="00F41119" w:rsidP="00F41119">
      <w:pPr>
        <w:pStyle w:val="Heading2"/>
        <w:rPr>
          <w:color w:val="EB9702"/>
        </w:rPr>
      </w:pPr>
      <w:r>
        <w:rPr>
          <w:color w:val="EB9702"/>
        </w:rPr>
        <w:lastRenderedPageBreak/>
        <w:t>Sitemap</w:t>
      </w:r>
    </w:p>
    <w:p w14:paraId="67F7848E" w14:textId="5C4D0558" w:rsidR="004701B2" w:rsidRDefault="00F41119" w:rsidP="00B335D4">
      <w:pPr>
        <w:ind w:left="0"/>
        <w:jc w:val="center"/>
      </w:pPr>
      <w:r>
        <w:rPr>
          <w:noProof/>
          <w:lang w:val="en-GB" w:eastAsia="en-GB"/>
        </w:rPr>
        <w:drawing>
          <wp:inline distT="0" distB="0" distL="0" distR="0" wp14:anchorId="0C2C7E6B" wp14:editId="1856FDA3">
            <wp:extent cx="5928360" cy="4236720"/>
            <wp:effectExtent l="0" t="0" r="0" b="0"/>
            <wp:docPr id="11" name="Picture 11" descr="Jaar3_Trim1/CMP-III/EINDOPDRACHT/sitemap/sitemap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Jaar3_Trim1/CMP-III/EINDOPDRACHT/sitemap/sitemap.ai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4236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A5210B" w14:textId="77777777" w:rsidR="004701B2" w:rsidRDefault="004701B2" w:rsidP="00B335D4">
      <w:pPr>
        <w:ind w:left="0"/>
        <w:jc w:val="center"/>
      </w:pPr>
    </w:p>
    <w:p w14:paraId="62F15439" w14:textId="77777777" w:rsidR="004701B2" w:rsidRDefault="004701B2" w:rsidP="00B335D4">
      <w:pPr>
        <w:ind w:left="0"/>
        <w:jc w:val="center"/>
      </w:pPr>
    </w:p>
    <w:p w14:paraId="5F38F582" w14:textId="77777777" w:rsidR="004701B2" w:rsidRDefault="004701B2" w:rsidP="00B335D4">
      <w:pPr>
        <w:ind w:left="0"/>
        <w:jc w:val="center"/>
      </w:pPr>
    </w:p>
    <w:p w14:paraId="272F5E29" w14:textId="77777777" w:rsidR="004701B2" w:rsidRDefault="004701B2" w:rsidP="00B335D4">
      <w:pPr>
        <w:ind w:left="0"/>
        <w:jc w:val="center"/>
      </w:pPr>
    </w:p>
    <w:p w14:paraId="5F3C0DE1" w14:textId="77777777" w:rsidR="004701B2" w:rsidRDefault="004701B2" w:rsidP="00B335D4">
      <w:pPr>
        <w:ind w:left="0"/>
        <w:jc w:val="center"/>
      </w:pPr>
    </w:p>
    <w:p w14:paraId="1DED596A" w14:textId="77777777" w:rsidR="004701B2" w:rsidRDefault="004701B2" w:rsidP="00B335D4">
      <w:pPr>
        <w:ind w:left="0"/>
        <w:jc w:val="center"/>
      </w:pPr>
    </w:p>
    <w:p w14:paraId="358C07D5" w14:textId="77777777" w:rsidR="004701B2" w:rsidRDefault="004701B2" w:rsidP="00B335D4">
      <w:pPr>
        <w:ind w:left="0"/>
        <w:jc w:val="center"/>
      </w:pPr>
    </w:p>
    <w:p w14:paraId="5815456D" w14:textId="77777777" w:rsidR="004701B2" w:rsidRDefault="004701B2" w:rsidP="00B335D4">
      <w:pPr>
        <w:ind w:left="0"/>
        <w:jc w:val="center"/>
      </w:pPr>
    </w:p>
    <w:p w14:paraId="431558A3" w14:textId="77777777" w:rsidR="004701B2" w:rsidRDefault="004701B2" w:rsidP="00B335D4">
      <w:pPr>
        <w:ind w:left="0"/>
        <w:jc w:val="center"/>
      </w:pPr>
    </w:p>
    <w:p w14:paraId="24F65097" w14:textId="77777777" w:rsidR="004701B2" w:rsidRDefault="004701B2" w:rsidP="00B335D4">
      <w:pPr>
        <w:ind w:left="0"/>
        <w:jc w:val="center"/>
      </w:pPr>
    </w:p>
    <w:p w14:paraId="187E6F80" w14:textId="77777777" w:rsidR="004701B2" w:rsidRDefault="004701B2" w:rsidP="00B335D4">
      <w:pPr>
        <w:ind w:left="0"/>
        <w:jc w:val="center"/>
      </w:pPr>
    </w:p>
    <w:p w14:paraId="45882F48" w14:textId="77777777" w:rsidR="004701B2" w:rsidRDefault="004701B2" w:rsidP="00B335D4">
      <w:pPr>
        <w:ind w:left="0"/>
        <w:jc w:val="center"/>
      </w:pPr>
    </w:p>
    <w:p w14:paraId="148AB653" w14:textId="77777777" w:rsidR="004701B2" w:rsidRDefault="004701B2" w:rsidP="00B335D4">
      <w:pPr>
        <w:ind w:left="0"/>
        <w:jc w:val="center"/>
      </w:pPr>
    </w:p>
    <w:p w14:paraId="28814779" w14:textId="77777777" w:rsidR="004701B2" w:rsidRDefault="004701B2" w:rsidP="00B335D4">
      <w:pPr>
        <w:ind w:left="0"/>
        <w:jc w:val="center"/>
      </w:pPr>
    </w:p>
    <w:p w14:paraId="577881A6" w14:textId="77777777" w:rsidR="004701B2" w:rsidRDefault="004701B2" w:rsidP="00F41119">
      <w:pPr>
        <w:ind w:left="0"/>
      </w:pPr>
    </w:p>
    <w:p w14:paraId="4909A428" w14:textId="254C16B5" w:rsidR="007A7C74" w:rsidRDefault="007A7C74" w:rsidP="007A7C74">
      <w:pPr>
        <w:pStyle w:val="Heading2"/>
        <w:rPr>
          <w:color w:val="EB9702"/>
        </w:rPr>
      </w:pPr>
      <w:r>
        <w:rPr>
          <w:color w:val="EB9702"/>
        </w:rPr>
        <w:lastRenderedPageBreak/>
        <w:t>Wireframes</w:t>
      </w:r>
    </w:p>
    <w:p w14:paraId="44896BB0" w14:textId="625FEC00" w:rsidR="007A7C74" w:rsidRPr="00381763" w:rsidRDefault="007A7C74" w:rsidP="007A7C74">
      <w:pPr>
        <w:pStyle w:val="Heading3"/>
        <w:rPr>
          <w:color w:val="00AACC"/>
        </w:rPr>
      </w:pPr>
      <w:r>
        <w:rPr>
          <w:color w:val="00AACC"/>
        </w:rPr>
        <w:t>index 0.0</w:t>
      </w:r>
    </w:p>
    <w:p w14:paraId="096754A9" w14:textId="270EC9EB" w:rsidR="007A7C74" w:rsidRDefault="0051724F" w:rsidP="0051724F">
      <w:r>
        <w:rPr>
          <w:noProof/>
          <w:lang w:val="en-GB" w:eastAsia="en-GB"/>
        </w:rPr>
        <w:drawing>
          <wp:inline distT="0" distB="0" distL="0" distR="0" wp14:anchorId="7BA8A620" wp14:editId="12D92A32">
            <wp:extent cx="5377815" cy="7340926"/>
            <wp:effectExtent l="0" t="0" r="6985" b="0"/>
            <wp:docPr id="14" name="Picture 14" descr="Jaar3_Trim1/CMP-III/EINDOPDRACHT/wireframes/wireframe1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Jaar3_Trim1/CMP-III/EINDOPDRACHT/wireframes/wireframe1.ai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7241" cy="73947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F2F6C1" w14:textId="77777777" w:rsidR="0051724F" w:rsidRDefault="0051724F" w:rsidP="0051724F"/>
    <w:p w14:paraId="74F10D79" w14:textId="0B3CD468" w:rsidR="0051724F" w:rsidRPr="0051724F" w:rsidRDefault="0051724F" w:rsidP="0051724F">
      <w:pPr>
        <w:pStyle w:val="Heading3"/>
        <w:rPr>
          <w:color w:val="00AACC"/>
        </w:rPr>
      </w:pPr>
      <w:r>
        <w:rPr>
          <w:color w:val="00AACC"/>
        </w:rPr>
        <w:lastRenderedPageBreak/>
        <w:t>index 0.0</w:t>
      </w:r>
    </w:p>
    <w:p w14:paraId="5C27931D" w14:textId="376B364C" w:rsidR="007A7C74" w:rsidRDefault="0051724F" w:rsidP="00B335D4">
      <w:pPr>
        <w:pStyle w:val="Heading2"/>
        <w:rPr>
          <w:color w:val="EB9702"/>
        </w:rPr>
      </w:pPr>
      <w:r>
        <w:rPr>
          <w:noProof/>
          <w:color w:val="EB9702"/>
          <w:lang w:val="en-GB" w:eastAsia="en-GB"/>
        </w:rPr>
        <w:drawing>
          <wp:inline distT="0" distB="0" distL="0" distR="0" wp14:anchorId="4B967BB2" wp14:editId="0B60B354">
            <wp:extent cx="5171898" cy="7637406"/>
            <wp:effectExtent l="0" t="0" r="10160" b="8255"/>
            <wp:docPr id="16" name="Picture 16" descr="Jaar3_Trim1/CMP-III/EINDOPDRACHT/wireframes/wireframe2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Jaar3_Trim1/CMP-III/EINDOPDRACHT/wireframes/wireframe2.ai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7050" cy="7645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3A773" w14:textId="77777777" w:rsidR="007A7C74" w:rsidRDefault="007A7C74" w:rsidP="00B335D4">
      <w:pPr>
        <w:pStyle w:val="Heading2"/>
        <w:rPr>
          <w:color w:val="EB9702"/>
        </w:rPr>
      </w:pPr>
    </w:p>
    <w:p w14:paraId="4F2486A5" w14:textId="1F10ABEA" w:rsidR="00B335D4" w:rsidRPr="00381763" w:rsidRDefault="00B335D4" w:rsidP="0051724F">
      <w:pPr>
        <w:pStyle w:val="Heading2"/>
        <w:ind w:left="0"/>
        <w:rPr>
          <w:color w:val="EB9702"/>
        </w:rPr>
      </w:pPr>
      <w:r>
        <w:rPr>
          <w:color w:val="EB9702"/>
        </w:rPr>
        <w:lastRenderedPageBreak/>
        <w:t>Style tiile 1</w:t>
      </w:r>
    </w:p>
    <w:p w14:paraId="0A7CEB01" w14:textId="77777777" w:rsidR="00B335D4" w:rsidRDefault="00B335D4" w:rsidP="00B335D4">
      <w:r>
        <w:rPr>
          <w:noProof/>
          <w:lang w:val="en-GB" w:eastAsia="en-GB"/>
        </w:rPr>
        <w:drawing>
          <wp:inline distT="0" distB="0" distL="0" distR="0" wp14:anchorId="5A14DBA6" wp14:editId="0ACDD19D">
            <wp:extent cx="5003682" cy="3729452"/>
            <wp:effectExtent l="0" t="0" r="635" b="0"/>
            <wp:docPr id="4" name="Picture 4" descr="Jaar3_Trim1/CMP-III/EINDOPDRACHT/Style%20tiles/styletile1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Jaar3_Trim1/CMP-III/EINDOPDRACHT/Style%20tiles/styletile1.ai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3250" cy="3751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952AC4" w14:textId="7A80D20A" w:rsidR="00B335D4" w:rsidRPr="00B335D4" w:rsidRDefault="00B335D4" w:rsidP="00B335D4">
      <w:pPr>
        <w:pStyle w:val="Heading2"/>
        <w:rPr>
          <w:color w:val="EB9702"/>
        </w:rPr>
      </w:pPr>
      <w:r>
        <w:rPr>
          <w:color w:val="EB9702"/>
        </w:rPr>
        <w:t xml:space="preserve">Style tiile </w:t>
      </w:r>
      <w:r>
        <w:rPr>
          <w:color w:val="EB9702"/>
        </w:rPr>
        <w:t>2</w:t>
      </w:r>
    </w:p>
    <w:p w14:paraId="2011D3C2" w14:textId="77777777" w:rsidR="00B335D4" w:rsidRDefault="00B335D4" w:rsidP="00B335D4">
      <w:r>
        <w:rPr>
          <w:noProof/>
          <w:lang w:val="en-GB" w:eastAsia="en-GB"/>
        </w:rPr>
        <w:drawing>
          <wp:inline distT="0" distB="0" distL="0" distR="0" wp14:anchorId="30FBDCCC" wp14:editId="640D737E">
            <wp:extent cx="5042821" cy="3758623"/>
            <wp:effectExtent l="0" t="0" r="12065" b="635"/>
            <wp:docPr id="5" name="Picture 5" descr="Jaar3_Trim1/CMP-III/EINDOPDRACHT/Style%20tiles/styletile2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Jaar3_Trim1/CMP-III/EINDOPDRACHT/Style%20tiles/styletile2.ai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8810" cy="3777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4F837" w14:textId="4EF93502" w:rsidR="00B335D4" w:rsidRPr="00B335D4" w:rsidRDefault="00B335D4" w:rsidP="00B335D4">
      <w:pPr>
        <w:pStyle w:val="Heading2"/>
        <w:rPr>
          <w:color w:val="EB9702"/>
        </w:rPr>
      </w:pPr>
      <w:r>
        <w:rPr>
          <w:color w:val="EB9702"/>
        </w:rPr>
        <w:lastRenderedPageBreak/>
        <w:t xml:space="preserve">Style tiile </w:t>
      </w:r>
      <w:r>
        <w:rPr>
          <w:color w:val="EB9702"/>
        </w:rPr>
        <w:t>3</w:t>
      </w:r>
      <w:r>
        <w:rPr>
          <w:noProof/>
          <w:lang w:val="en-GB" w:eastAsia="en-GB"/>
        </w:rPr>
        <w:drawing>
          <wp:inline distT="0" distB="0" distL="0" distR="0" wp14:anchorId="49735E6D" wp14:editId="69FA4720">
            <wp:extent cx="5146681" cy="3836035"/>
            <wp:effectExtent l="0" t="0" r="9525" b="0"/>
            <wp:docPr id="6" name="Picture 6" descr="Jaar3_Trim1/CMP-III/EINDOPDRACHT/Style%20tiles/styletile3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Jaar3_Trim1/CMP-III/EINDOPDRACHT/Style%20tiles/styletile3.ai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6998" cy="384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877410" w14:textId="77777777" w:rsidR="00B335D4" w:rsidRDefault="00B335D4" w:rsidP="00B335D4"/>
    <w:p w14:paraId="52136FA8" w14:textId="77777777" w:rsidR="00B335D4" w:rsidRDefault="00B335D4" w:rsidP="00B335D4"/>
    <w:p w14:paraId="7324BB47" w14:textId="77777777" w:rsidR="00B335D4" w:rsidRDefault="00B335D4" w:rsidP="00B335D4"/>
    <w:p w14:paraId="63318C7A" w14:textId="77777777" w:rsidR="00B335D4" w:rsidRDefault="00B335D4" w:rsidP="00B335D4"/>
    <w:p w14:paraId="7EE6FD8E" w14:textId="77777777" w:rsidR="00B335D4" w:rsidRDefault="00B335D4" w:rsidP="00B335D4"/>
    <w:p w14:paraId="7E9A3D99" w14:textId="77777777" w:rsidR="00B335D4" w:rsidRDefault="00B335D4" w:rsidP="00B335D4"/>
    <w:p w14:paraId="7E3A1116" w14:textId="77777777" w:rsidR="00B335D4" w:rsidRDefault="00B335D4" w:rsidP="00B335D4"/>
    <w:p w14:paraId="14AE7899" w14:textId="77777777" w:rsidR="00B335D4" w:rsidRDefault="00B335D4" w:rsidP="00B335D4"/>
    <w:p w14:paraId="045545F3" w14:textId="77777777" w:rsidR="00B335D4" w:rsidRDefault="00B335D4" w:rsidP="00B335D4"/>
    <w:p w14:paraId="56692FE0" w14:textId="77777777" w:rsidR="00B335D4" w:rsidRDefault="00B335D4" w:rsidP="00B335D4"/>
    <w:p w14:paraId="1C5E91D9" w14:textId="77777777" w:rsidR="00B335D4" w:rsidRDefault="00B335D4" w:rsidP="00B335D4"/>
    <w:p w14:paraId="730DF3C4" w14:textId="77777777" w:rsidR="00B335D4" w:rsidRDefault="00B335D4" w:rsidP="00B335D4"/>
    <w:p w14:paraId="794DA068" w14:textId="77777777" w:rsidR="00B335D4" w:rsidRDefault="00B335D4" w:rsidP="00B335D4"/>
    <w:p w14:paraId="40157A42" w14:textId="77777777" w:rsidR="00B335D4" w:rsidRDefault="00B335D4" w:rsidP="00B335D4"/>
    <w:p w14:paraId="320FBFE0" w14:textId="77777777" w:rsidR="00B335D4" w:rsidRDefault="00B335D4" w:rsidP="00B335D4"/>
    <w:p w14:paraId="2140C53A" w14:textId="77777777" w:rsidR="00B335D4" w:rsidRDefault="00B335D4" w:rsidP="00B335D4"/>
    <w:p w14:paraId="4CDAF52C" w14:textId="77777777" w:rsidR="00B335D4" w:rsidRDefault="00B335D4" w:rsidP="00B335D4"/>
    <w:p w14:paraId="65EE42AF" w14:textId="72961C8D" w:rsidR="00B335D4" w:rsidRPr="00381763" w:rsidRDefault="00B335D4" w:rsidP="00B335D4">
      <w:pPr>
        <w:pStyle w:val="Heading2"/>
        <w:rPr>
          <w:color w:val="EB9702"/>
        </w:rPr>
      </w:pPr>
      <w:r>
        <w:rPr>
          <w:color w:val="EB9702"/>
        </w:rPr>
        <w:lastRenderedPageBreak/>
        <w:t xml:space="preserve">Logo </w:t>
      </w:r>
    </w:p>
    <w:p w14:paraId="06FC6E2F" w14:textId="77777777" w:rsidR="00B335D4" w:rsidRDefault="00B335D4" w:rsidP="00B335D4"/>
    <w:p w14:paraId="1D1BA258" w14:textId="31CA2387" w:rsidR="00B335D4" w:rsidRDefault="00B335D4" w:rsidP="00B335D4">
      <w:r>
        <w:rPr>
          <w:noProof/>
          <w:lang w:val="en-GB" w:eastAsia="en-GB"/>
        </w:rPr>
        <w:drawing>
          <wp:inline distT="0" distB="0" distL="0" distR="0" wp14:anchorId="32C1AD16" wp14:editId="5BCC0AB1">
            <wp:extent cx="5492115" cy="7712406"/>
            <wp:effectExtent l="0" t="0" r="0" b="0"/>
            <wp:docPr id="7" name="Picture 7" descr="Jaar3_Trim1/CMP-III/EINDOPDRACHT/logo/logotry1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Jaar3_Trim1/CMP-III/EINDOPDRACHT/logo/logotry1.ai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6127" cy="7760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7B2D37" w14:textId="78D553E4" w:rsidR="00B335D4" w:rsidRDefault="00B335D4" w:rsidP="00B335D4">
      <w:r>
        <w:rPr>
          <w:noProof/>
          <w:lang w:val="en-GB" w:eastAsia="en-GB"/>
        </w:rPr>
        <w:lastRenderedPageBreak/>
        <w:drawing>
          <wp:inline distT="0" distB="0" distL="0" distR="0" wp14:anchorId="34F0251A" wp14:editId="3C10525A">
            <wp:extent cx="5860415" cy="8229600"/>
            <wp:effectExtent l="0" t="0" r="0" b="0"/>
            <wp:docPr id="8" name="Picture 8" descr="Jaar3_Trim1/CMP-III/EINDOPDRACHT/logo/logotry2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Jaar3_Trim1/CMP-III/EINDOPDRACHT/logo/logotry2.ai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0415" cy="822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6DDD17" w14:textId="00B090F8" w:rsidR="00B335D4" w:rsidRDefault="00B335D4" w:rsidP="00B335D4">
      <w:pPr>
        <w:pStyle w:val="Heading2"/>
        <w:rPr>
          <w:color w:val="EB9702"/>
        </w:rPr>
      </w:pPr>
      <w:r>
        <w:rPr>
          <w:color w:val="EB9702"/>
        </w:rPr>
        <w:lastRenderedPageBreak/>
        <w:t>Screendesign</w:t>
      </w:r>
    </w:p>
    <w:p w14:paraId="7C6EC2A9" w14:textId="0536F797" w:rsidR="00F84B6F" w:rsidRPr="00F84B6F" w:rsidRDefault="00F84B6F" w:rsidP="00F84B6F">
      <w:pPr>
        <w:pStyle w:val="Heading3"/>
        <w:rPr>
          <w:color w:val="00AACC"/>
        </w:rPr>
      </w:pPr>
      <w:r>
        <w:rPr>
          <w:color w:val="00AACC"/>
        </w:rPr>
        <w:t>index 0.0</w:t>
      </w:r>
    </w:p>
    <w:p w14:paraId="55824B34" w14:textId="77777777" w:rsidR="00B335D4" w:rsidRDefault="00B335D4" w:rsidP="00B335D4"/>
    <w:p w14:paraId="028BFAE3" w14:textId="46980112" w:rsidR="00B335D4" w:rsidRDefault="00B335D4" w:rsidP="00B335D4">
      <w:pPr>
        <w:jc w:val="center"/>
      </w:pPr>
      <w:r>
        <w:rPr>
          <w:noProof/>
          <w:lang w:val="en-GB" w:eastAsia="en-GB"/>
        </w:rPr>
        <w:drawing>
          <wp:inline distT="0" distB="0" distL="0" distR="0" wp14:anchorId="7FD0D2BE" wp14:editId="7461396F">
            <wp:extent cx="5415915" cy="7392933"/>
            <wp:effectExtent l="0" t="0" r="0" b="0"/>
            <wp:docPr id="9" name="Picture 9" descr="Jaar3_Trim1/CMP-III/EINDOPDRACHT/Screendesigns/screendesign1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Jaar3_Trim1/CMP-III/EINDOPDRACHT/Screendesigns/screendesign1.ai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5725" cy="744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73DDA" w14:textId="2ADBA233" w:rsidR="00B335D4" w:rsidRPr="00381763" w:rsidRDefault="00F84B6F" w:rsidP="00B335D4">
      <w:pPr>
        <w:pStyle w:val="Heading3"/>
        <w:rPr>
          <w:color w:val="00AACC"/>
        </w:rPr>
      </w:pPr>
      <w:r>
        <w:rPr>
          <w:color w:val="00AACC"/>
        </w:rPr>
        <w:lastRenderedPageBreak/>
        <w:t>Jobs 3.0</w:t>
      </w:r>
    </w:p>
    <w:p w14:paraId="18E04009" w14:textId="3C7B86BF" w:rsidR="00B335D4" w:rsidRDefault="00F84B6F" w:rsidP="00B335D4">
      <w:pPr>
        <w:ind w:left="0"/>
        <w:jc w:val="center"/>
      </w:pPr>
      <w:r>
        <w:rPr>
          <w:noProof/>
          <w:lang w:val="en-GB" w:eastAsia="en-GB"/>
        </w:rPr>
        <w:drawing>
          <wp:inline distT="0" distB="0" distL="0" distR="0" wp14:anchorId="24925F40" wp14:editId="7F9D3EE5">
            <wp:extent cx="5286375" cy="7806456"/>
            <wp:effectExtent l="0" t="0" r="0" b="0"/>
            <wp:docPr id="10" name="Picture 10" descr="Jaar3_Trim1/CMP-III/EINDOPDRACHT/Screendesigns/screendesign2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Jaar3_Trim1/CMP-III/EINDOPDRACHT/Screendesigns/screendesign2.ai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7217" cy="78224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B335D4">
      <w:headerReference w:type="default" r:id="rId24"/>
      <w:footerReference w:type="default" r:id="rId25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AD46D3D" w14:textId="77777777" w:rsidR="0022552D" w:rsidRDefault="0022552D">
      <w:r>
        <w:separator/>
      </w:r>
    </w:p>
    <w:p w14:paraId="026FA278" w14:textId="77777777" w:rsidR="0022552D" w:rsidRDefault="0022552D"/>
  </w:endnote>
  <w:endnote w:type="continuationSeparator" w:id="0">
    <w:p w14:paraId="33026526" w14:textId="77777777" w:rsidR="0022552D" w:rsidRDefault="0022552D">
      <w:r>
        <w:continuationSeparator/>
      </w:r>
    </w:p>
    <w:p w14:paraId="7DEF349F" w14:textId="77777777" w:rsidR="0022552D" w:rsidRDefault="0022552D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Footer table"/>
    </w:tblPr>
    <w:tblGrid>
      <w:gridCol w:w="1404"/>
      <w:gridCol w:w="6552"/>
      <w:gridCol w:w="1404"/>
    </w:tblGrid>
    <w:tr w:rsidR="00060235" w14:paraId="5485E166" w14:textId="77777777" w:rsidTr="0051724F">
      <w:trPr>
        <w:trHeight w:val="218"/>
      </w:trPr>
      <w:sdt>
        <w:sdtPr>
          <w:alias w:val="Date"/>
          <w:tag w:val=""/>
          <w:id w:val="-600561709"/>
          <w:placeholder>
            <w:docPart w:val="903BC4693355E845BFA9532682E817DD"/>
          </w:placeholder>
          <w:dataBinding w:prefixMappings="xmlns:ns0='http://schemas.microsoft.com/office/2006/coverPageProps' " w:xpath="/ns0:CoverPageProperties[1]/ns0:PublishDate[1]" w:storeItemID="{55AF091B-3C7A-41E3-B477-F2FDAA23CFDA}"/>
          <w:date w:fullDate="2016-10-26T00:00:00Z">
            <w:dateFormat w:val="M/d/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750" w:type="pct"/>
            </w:tcPr>
            <w:p w14:paraId="62D9D6C2" w14:textId="2D7A8B53" w:rsidR="00060235" w:rsidRDefault="0051724F" w:rsidP="0051724F">
              <w:pPr>
                <w:pStyle w:val="Footer"/>
              </w:pPr>
              <w:r>
                <w:t>10/26/2016</w:t>
              </w:r>
            </w:p>
          </w:tc>
        </w:sdtContent>
      </w:sdt>
      <w:sdt>
        <w:sdtPr>
          <w:alias w:val="Title"/>
          <w:tag w:val=""/>
          <w:id w:val="1374816167"/>
          <w:placeholder>
            <w:docPart w:val="A30F1B09514B8346B2D446A7F6ECD3A8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tc>
            <w:tcPr>
              <w:tcW w:w="3500" w:type="pct"/>
            </w:tcPr>
            <w:p w14:paraId="5A10B554" w14:textId="35A3C7D8" w:rsidR="00060235" w:rsidRDefault="00BD70A9">
              <w:pPr>
                <w:pStyle w:val="Footer"/>
                <w:jc w:val="center"/>
              </w:pPr>
              <w:proofErr w:type="spellStart"/>
              <w:r>
                <w:rPr>
                  <w:lang w:val="en-GB"/>
                </w:rPr>
                <w:t>Productiedossier</w:t>
              </w:r>
              <w:proofErr w:type="spellEnd"/>
            </w:p>
          </w:tc>
        </w:sdtContent>
      </w:sdt>
      <w:tc>
        <w:tcPr>
          <w:tcW w:w="750" w:type="pct"/>
        </w:tcPr>
        <w:p w14:paraId="4E094416" w14:textId="77777777" w:rsidR="00060235" w:rsidRDefault="007A6026">
          <w:pPr>
            <w:pStyle w:val="Footer"/>
            <w:jc w:val="right"/>
          </w:pPr>
          <w:r>
            <w:fldChar w:fldCharType="begin"/>
          </w:r>
          <w:r>
            <w:instrText xml:space="preserve"> PAGE  \* Arabic </w:instrText>
          </w:r>
          <w:r>
            <w:fldChar w:fldCharType="separate"/>
          </w:r>
          <w:r w:rsidR="0051724F">
            <w:rPr>
              <w:noProof/>
            </w:rPr>
            <w:t>1</w:t>
          </w:r>
          <w:r>
            <w:fldChar w:fldCharType="end"/>
          </w:r>
        </w:p>
      </w:tc>
    </w:tr>
  </w:tbl>
  <w:p w14:paraId="2F24E4FD" w14:textId="77777777" w:rsidR="00060235" w:rsidRDefault="00060235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261DF4B" w14:textId="77777777" w:rsidR="0022552D" w:rsidRDefault="0022552D">
      <w:r>
        <w:separator/>
      </w:r>
    </w:p>
    <w:p w14:paraId="2FC03E5A" w14:textId="77777777" w:rsidR="0022552D" w:rsidRDefault="0022552D"/>
  </w:footnote>
  <w:footnote w:type="continuationSeparator" w:id="0">
    <w:p w14:paraId="0878591A" w14:textId="77777777" w:rsidR="0022552D" w:rsidRDefault="0022552D">
      <w:r>
        <w:continuationSeparator/>
      </w:r>
    </w:p>
    <w:p w14:paraId="0BFEFA36" w14:textId="77777777" w:rsidR="0022552D" w:rsidRDefault="0022552D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01254C" w14:textId="77777777" w:rsidR="00381763" w:rsidRPr="00381763" w:rsidRDefault="00381763" w:rsidP="00381763">
    <w:pPr>
      <w:pStyle w:val="Header"/>
      <w:rPr>
        <w:lang w:val="nl-BE"/>
      </w:rPr>
    </w:pPr>
    <w:r>
      <w:rPr>
        <w:lang w:val="nl-BE"/>
      </w:rPr>
      <w:t>Mathias Notaert – 3MMP proDUCE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FDA8B19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256D6D20"/>
    <w:multiLevelType w:val="hybridMultilevel"/>
    <w:tmpl w:val="B4DE4594"/>
    <w:lvl w:ilvl="0" w:tplc="A8B0EC6A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32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1763"/>
    <w:rsid w:val="00060235"/>
    <w:rsid w:val="0022552D"/>
    <w:rsid w:val="00381763"/>
    <w:rsid w:val="003877ED"/>
    <w:rsid w:val="004701B2"/>
    <w:rsid w:val="0051724F"/>
    <w:rsid w:val="007A6026"/>
    <w:rsid w:val="007A7C74"/>
    <w:rsid w:val="00B335D4"/>
    <w:rsid w:val="00BD70A9"/>
    <w:rsid w:val="00F41119"/>
    <w:rsid w:val="00F84B6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189BBAD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2"/>
        <w:sz w:val="22"/>
        <w:szCs w:val="22"/>
        <w:lang w:val="en-US" w:eastAsia="ja-JP" w:bidi="ar-SA"/>
        <w14:ligatures w14:val="standard"/>
      </w:rPr>
    </w:rPrDefault>
    <w:pPrDefault>
      <w:pPr>
        <w:spacing w:after="240" w:line="252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/>
    <w:lsdException w:name="Subtle Reference" w:semiHidden="1" w:uiPriority="31" w:unhideWhenUsed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spacing w:after="120" w:line="240" w:lineRule="auto"/>
      <w:ind w:left="72" w:right="72"/>
    </w:pPr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after="40"/>
      <w:outlineLvl w:val="0"/>
    </w:pPr>
    <w:rPr>
      <w:rFonts w:asciiTheme="majorHAnsi" w:eastAsiaTheme="majorEastAsia" w:hAnsiTheme="majorHAnsi" w:cstheme="majorBidi"/>
      <w:caps/>
      <w:color w:val="94B6D2" w:themeColor="accen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1"/>
    <w:qFormat/>
    <w:pPr>
      <w:keepNext/>
      <w:keepLines/>
      <w:spacing w:before="120"/>
      <w:outlineLvl w:val="1"/>
    </w:pPr>
    <w:rPr>
      <w:rFonts w:asciiTheme="majorHAnsi" w:eastAsiaTheme="majorEastAsia" w:hAnsiTheme="majorHAnsi" w:cstheme="majorBidi"/>
      <w:caps/>
      <w:color w:val="DD8047" w:themeColor="accent2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1"/>
    <w:qFormat/>
    <w:pPr>
      <w:keepNext/>
      <w:keepLines/>
      <w:spacing w:before="120"/>
      <w:outlineLvl w:val="2"/>
    </w:pPr>
    <w:rPr>
      <w:rFonts w:asciiTheme="majorHAnsi" w:eastAsiaTheme="majorEastAsia" w:hAnsiTheme="majorHAnsi" w:cstheme="majorBidi"/>
      <w:caps/>
      <w:color w:val="80865A" w:themeColor="accent3" w:themeShade="B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aps/>
      <w:color w:val="94B6D2" w:themeColor="accen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DD8047" w:themeColor="accent2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caps/>
      <w:color w:val="80865A" w:themeColor="accent3" w:themeShade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cap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iCs/>
      <w:cap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"/>
    <w:qFormat/>
    <w:pPr>
      <w:spacing w:after="0"/>
      <w:jc w:val="right"/>
    </w:pPr>
    <w:rPr>
      <w:rFonts w:asciiTheme="majorHAnsi" w:eastAsiaTheme="majorEastAsia" w:hAnsiTheme="majorHAnsi" w:cstheme="majorBidi"/>
      <w:caps/>
      <w:color w:val="DD8047" w:themeColor="accent2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caps/>
      <w:color w:val="DD8047" w:themeColor="accent2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"/>
    <w:qFormat/>
    <w:pPr>
      <w:jc w:val="right"/>
    </w:pPr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"/>
    <w:rPr>
      <w:rFonts w:asciiTheme="majorHAnsi" w:eastAsiaTheme="majorEastAsia" w:hAnsiTheme="majorHAnsi" w:cstheme="majorBidi"/>
      <w:caps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3-Accent1">
    <w:name w:val="Grid Table 3 Accent 1"/>
    <w:basedOn w:val="TableNormal"/>
    <w:uiPriority w:val="4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bottom w:val="single" w:sz="4" w:space="0" w:color="BED3E4" w:themeColor="accent1" w:themeTint="99"/>
        </w:tcBorders>
      </w:tcPr>
    </w:tblStylePr>
    <w:tblStylePr w:type="nwCell">
      <w:tblPr/>
      <w:tcPr>
        <w:tcBorders>
          <w:bottom w:val="single" w:sz="4" w:space="0" w:color="BED3E4" w:themeColor="accent1" w:themeTint="99"/>
        </w:tcBorders>
      </w:tcPr>
    </w:tblStylePr>
    <w:tblStylePr w:type="seCell">
      <w:tblPr/>
      <w:tcPr>
        <w:tcBorders>
          <w:top w:val="single" w:sz="4" w:space="0" w:color="BED3E4" w:themeColor="accent1" w:themeTint="99"/>
        </w:tcBorders>
      </w:tcPr>
    </w:tblStylePr>
    <w:tblStylePr w:type="swCell">
      <w:tblPr/>
      <w:tcPr>
        <w:tcBorders>
          <w:top w:val="single" w:sz="4" w:space="0" w:color="BED3E4" w:themeColor="accent1" w:themeTint="99"/>
        </w:tcBorders>
      </w:tcPr>
    </w:tblStylePr>
  </w:style>
  <w:style w:type="table" w:styleId="ListTable7Colorful-Accent1">
    <w:name w:val="List Table 7 Colorful Accent 1"/>
    <w:basedOn w:val="TableNormal"/>
    <w:uiPriority w:val="52"/>
    <w:pPr>
      <w:spacing w:after="0" w:line="240" w:lineRule="auto"/>
    </w:pPr>
    <w:rPr>
      <w:color w:val="548AB7" w:themeColor="accent1" w:themeShade="BF"/>
    </w:rPr>
    <w:tblPr>
      <w:tblStyleRowBandSize w:val="1"/>
      <w:tblStyleColBandSize w:val="1"/>
      <w:tblInd w:w="0" w:type="dxa"/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4B6D2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4B6D2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4B6D2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4B6D2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29" w:type="dxa"/>
        <w:left w:w="108" w:type="dxa"/>
        <w:bottom w:w="29" w:type="dxa"/>
        <w:right w:w="108" w:type="dxa"/>
      </w:tblCellMar>
    </w:tblPr>
    <w:tcPr>
      <w:shd w:val="clear" w:color="auto" w:fill="E9F0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band1Vert">
      <w:tblPr/>
      <w:tcPr>
        <w:shd w:val="clear" w:color="auto" w:fill="D4E1ED" w:themeFill="accent1" w:themeFillTint="66"/>
      </w:tcPr>
    </w:tblStylePr>
    <w:tblStylePr w:type="band1Horz">
      <w:tblPr/>
      <w:tcPr>
        <w:shd w:val="clear" w:color="auto" w:fill="D4E1ED" w:themeFill="accent1" w:themeFillTint="66"/>
      </w:tcPr>
    </w:tblStylePr>
  </w:style>
  <w:style w:type="table" w:styleId="GridTable4-Accent6">
    <w:name w:val="Grid Table 4 Accent 6"/>
    <w:basedOn w:val="TableNormal"/>
    <w:uiPriority w:val="4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  <w:insideV w:val="single" w:sz="4" w:space="0" w:color="C0BABA" w:themeColor="accent6" w:themeTint="99"/>
      </w:tblBorders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68C8C" w:themeColor="accent6"/>
          <w:left w:val="single" w:sz="4" w:space="0" w:color="968C8C" w:themeColor="accent6"/>
          <w:bottom w:val="single" w:sz="4" w:space="0" w:color="968C8C" w:themeColor="accent6"/>
          <w:right w:val="single" w:sz="4" w:space="0" w:color="968C8C" w:themeColor="accent6"/>
          <w:insideH w:val="nil"/>
          <w:insideV w:val="nil"/>
        </w:tcBorders>
        <w:shd w:val="clear" w:color="auto" w:fill="968C8C" w:themeFill="accent6"/>
      </w:tcPr>
    </w:tblStylePr>
    <w:tblStylePr w:type="lastRow">
      <w:rPr>
        <w:b/>
        <w:bCs/>
      </w:rPr>
      <w:tblPr/>
      <w:tcPr>
        <w:tcBorders>
          <w:top w:val="double" w:sz="4" w:space="0" w:color="968C8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TableGridLight">
    <w:name w:val="Grid Table Light"/>
    <w:basedOn w:val="TableNormal"/>
    <w:uiPriority w:val="40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2">
    <w:name w:val="Plain Table 2"/>
    <w:basedOn w:val="TableNormal"/>
    <w:uiPriority w:val="4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ListTable2-Accent1">
    <w:name w:val="List Table 2 Accent 1"/>
    <w:basedOn w:val="TableNormal"/>
    <w:uiPriority w:val="4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ED3E4" w:themeColor="accent1" w:themeTint="99"/>
        <w:bottom w:val="single" w:sz="4" w:space="0" w:color="BED3E4" w:themeColor="accent1" w:themeTint="99"/>
        <w:insideH w:val="single" w:sz="4" w:space="0" w:color="BED3E4" w:themeColor="accent1" w:themeTint="99"/>
      </w:tblBorders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pPr>
      <w:spacing w:after="0" w:line="240" w:lineRule="auto"/>
    </w:pPr>
    <w:tblPr>
      <w:tblStyleRowBandSize w:val="1"/>
      <w:tblStyleColBandSize w:val="1"/>
      <w:tblInd w:w="0" w:type="dxa"/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styleId="GridTable4-Accent1">
    <w:name w:val="Grid Table 4 Accent 1"/>
    <w:basedOn w:val="TableNormal"/>
    <w:uiPriority w:val="4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4B6D2" w:themeColor="accent1"/>
          <w:left w:val="single" w:sz="4" w:space="0" w:color="94B6D2" w:themeColor="accent1"/>
          <w:bottom w:val="single" w:sz="4" w:space="0" w:color="94B6D2" w:themeColor="accent1"/>
          <w:right w:val="single" w:sz="4" w:space="0" w:color="94B6D2" w:themeColor="accent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</w:rPr>
      <w:tblPr/>
      <w:tcPr>
        <w:tcBorders>
          <w:top w:val="double" w:sz="4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GridTable4-Accent2">
    <w:name w:val="Grid Table 4 Accent 2"/>
    <w:basedOn w:val="TableNormal"/>
    <w:uiPriority w:val="4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  <w:insideV w:val="single" w:sz="4" w:space="0" w:color="EAB290" w:themeColor="accent2" w:themeTint="99"/>
      </w:tblBorders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D8047" w:themeColor="accent2"/>
          <w:left w:val="single" w:sz="4" w:space="0" w:color="DD8047" w:themeColor="accent2"/>
          <w:bottom w:val="single" w:sz="4" w:space="0" w:color="DD8047" w:themeColor="accent2"/>
          <w:right w:val="single" w:sz="4" w:space="0" w:color="DD8047" w:themeColor="accent2"/>
          <w:insideH w:val="nil"/>
          <w:insideV w:val="nil"/>
        </w:tcBorders>
        <w:shd w:val="clear" w:color="auto" w:fill="DD8047" w:themeFill="accent2"/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PlainTable4">
    <w:name w:val="Plain Table 4"/>
    <w:basedOn w:val="TableNormal"/>
    <w:uiPriority w:val="44"/>
    <w:pPr>
      <w:spacing w:after="0" w:line="240" w:lineRule="auto"/>
    </w:pPr>
    <w:tblPr>
      <w:tblStyleRowBandSize w:val="1"/>
      <w:tblStyleColBandSize w:val="1"/>
      <w:tblInd w:w="0" w:type="dxa"/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6">
    <w:name w:val="Grid Table 1 Light Accent 6"/>
    <w:basedOn w:val="TableNormal"/>
    <w:uiPriority w:val="4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5D1D1" w:themeColor="accent6" w:themeTint="66"/>
        <w:left w:val="single" w:sz="4" w:space="0" w:color="D5D1D1" w:themeColor="accent6" w:themeTint="66"/>
        <w:bottom w:val="single" w:sz="4" w:space="0" w:color="D5D1D1" w:themeColor="accent6" w:themeTint="66"/>
        <w:right w:val="single" w:sz="4" w:space="0" w:color="D5D1D1" w:themeColor="accent6" w:themeTint="66"/>
        <w:insideH w:val="single" w:sz="4" w:space="0" w:color="D5D1D1" w:themeColor="accent6" w:themeTint="66"/>
        <w:insideV w:val="single" w:sz="4" w:space="0" w:color="D5D1D1" w:themeColor="accent6" w:themeTint="66"/>
      </w:tblBorders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1Light-Accent6">
    <w:name w:val="List Table 1 Light Accent 6"/>
    <w:basedOn w:val="TableNormal"/>
    <w:uiPriority w:val="46"/>
    <w:pPr>
      <w:spacing w:after="0" w:line="240" w:lineRule="auto"/>
    </w:pPr>
    <w:tblPr>
      <w:tblStyleRowBandSize w:val="1"/>
      <w:tblStyleColBandSize w:val="1"/>
      <w:tblInd w:w="0" w:type="dxa"/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paragraph" w:styleId="Header">
    <w:name w:val="header"/>
    <w:basedOn w:val="Normal"/>
    <w:link w:val="HeaderChar"/>
    <w:uiPriority w:val="2"/>
    <w:unhideWhenUsed/>
    <w:pPr>
      <w:spacing w:after="0"/>
      <w:jc w:val="right"/>
    </w:pPr>
  </w:style>
  <w:style w:type="character" w:customStyle="1" w:styleId="HeaderChar">
    <w:name w:val="Header Char"/>
    <w:basedOn w:val="DefaultParagraphFont"/>
    <w:link w:val="Header"/>
    <w:uiPriority w:val="2"/>
  </w:style>
  <w:style w:type="paragraph" w:styleId="Footer">
    <w:name w:val="footer"/>
    <w:basedOn w:val="Normal"/>
    <w:link w:val="FooterChar"/>
    <w:uiPriority w:val="2"/>
    <w:unhideWhenUsed/>
    <w:pPr>
      <w:spacing w:after="0"/>
    </w:pPr>
  </w:style>
  <w:style w:type="character" w:customStyle="1" w:styleId="FooterChar">
    <w:name w:val="Footer Char"/>
    <w:basedOn w:val="DefaultParagraphFont"/>
    <w:link w:val="Footer"/>
    <w:uiPriority w:val="2"/>
  </w:style>
  <w:style w:type="table" w:customStyle="1" w:styleId="Noborders">
    <w:name w:val="No borders"/>
    <w:basedOn w:val="TableNormal"/>
    <w:uiPriority w:val="99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1Light-Accent1">
    <w:name w:val="Grid Table 1 Light Accent 1"/>
    <w:aliases w:val="Sample questionnaires table"/>
    <w:basedOn w:val="TableNormal"/>
    <w:uiPriority w:val="46"/>
    <w:pPr>
      <w:spacing w:after="0" w:line="240" w:lineRule="auto"/>
    </w:pPr>
    <w:tblPr>
      <w:tblStyleRowBandSize w:val="1"/>
      <w:tblStyleColBandSize w:val="1"/>
      <w:tblInd w:w="0" w:type="dxa"/>
      <w:tblBorders>
        <w:insideH w:val="single" w:sz="4" w:space="0" w:color="94B6D2" w:themeColor="accent1"/>
      </w:tblBorders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 w:val="0"/>
        <w:bCs/>
      </w:rPr>
      <w:tblPr/>
      <w:tcPr>
        <w:tcBorders>
          <w:top w:val="nil"/>
          <w:left w:val="nil"/>
          <w:bottom w:val="single" w:sz="12" w:space="0" w:color="94B6D2" w:themeColor="accent1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</w:style>
  <w:style w:type="table" w:styleId="GridTable2-Accent1">
    <w:name w:val="Grid Table 2 Accent 1"/>
    <w:basedOn w:val="TableNormal"/>
    <w:uiPriority w:val="4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BED3E4" w:themeColor="accent1" w:themeTint="99"/>
        <w:bottom w:val="single" w:sz="2" w:space="0" w:color="BED3E4" w:themeColor="accent1" w:themeTint="99"/>
        <w:insideH w:val="single" w:sz="2" w:space="0" w:color="BED3E4" w:themeColor="accent1" w:themeTint="99"/>
        <w:insideV w:val="single" w:sz="2" w:space="0" w:color="BED3E4" w:themeColor="accent1" w:themeTint="99"/>
      </w:tblBorders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BED3E4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paragraph" w:customStyle="1" w:styleId="Logo">
    <w:name w:val="Logo"/>
    <w:basedOn w:val="Normal"/>
    <w:uiPriority w:val="1"/>
    <w:qFormat/>
    <w:pPr>
      <w:spacing w:after="1440"/>
      <w:jc w:val="right"/>
    </w:pPr>
    <w:rPr>
      <w:noProof/>
      <w:color w:val="59473F" w:themeColor="text2" w:themeShade="BF"/>
      <w:sz w:val="52"/>
      <w:szCs w:val="52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Pr>
      <w:rFonts w:ascii="Arial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Pr>
      <w:rFonts w:ascii="Arial" w:hAnsi="Arial" w:cs="Arial"/>
      <w:vanish/>
      <w:sz w:val="16"/>
      <w:szCs w:val="16"/>
    </w:rPr>
  </w:style>
  <w:style w:type="paragraph" w:customStyle="1" w:styleId="Contactinfo">
    <w:name w:val="Contact info"/>
    <w:basedOn w:val="Normal"/>
    <w:uiPriority w:val="1"/>
    <w:qFormat/>
    <w:pPr>
      <w:spacing w:after="0"/>
      <w:jc w:val="right"/>
    </w:pPr>
    <w:rPr>
      <w:caps/>
    </w:rPr>
  </w:style>
  <w:style w:type="table" w:styleId="GridTable3-Accent3">
    <w:name w:val="Grid Table 3 Accent 3"/>
    <w:basedOn w:val="TableNormal"/>
    <w:uiPriority w:val="4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  <w:insideV w:val="single" w:sz="4" w:space="0" w:color="C8CCB3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  <w:tblStylePr w:type="neCell">
      <w:tblPr/>
      <w:tcPr>
        <w:tcBorders>
          <w:bottom w:val="single" w:sz="4" w:space="0" w:color="C8CCB3" w:themeColor="accent3" w:themeTint="99"/>
        </w:tcBorders>
      </w:tcPr>
    </w:tblStylePr>
    <w:tblStylePr w:type="nwCell">
      <w:tblPr/>
      <w:tcPr>
        <w:tcBorders>
          <w:bottom w:val="single" w:sz="4" w:space="0" w:color="C8CCB3" w:themeColor="accent3" w:themeTint="99"/>
        </w:tcBorders>
      </w:tcPr>
    </w:tblStylePr>
    <w:tblStylePr w:type="seCell">
      <w:tblPr/>
      <w:tcPr>
        <w:tcBorders>
          <w:top w:val="single" w:sz="4" w:space="0" w:color="C8CCB3" w:themeColor="accent3" w:themeTint="99"/>
        </w:tcBorders>
      </w:tcPr>
    </w:tblStylePr>
    <w:tblStylePr w:type="swCell">
      <w:tblPr/>
      <w:tcPr>
        <w:tcBorders>
          <w:top w:val="single" w:sz="4" w:space="0" w:color="C8CCB3" w:themeColor="accent3" w:themeTint="99"/>
        </w:tcBorders>
      </w:tcPr>
    </w:tblStylePr>
  </w:style>
  <w:style w:type="table" w:styleId="GridTable5Dark-Accent3">
    <w:name w:val="Grid Table 5 Dark Accent 3"/>
    <w:basedOn w:val="TableNormal"/>
    <w:uiPriority w:val="5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EE5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band1Vert">
      <w:tblPr/>
      <w:tcPr>
        <w:shd w:val="clear" w:color="auto" w:fill="DBDDCC" w:themeFill="accent3" w:themeFillTint="66"/>
      </w:tcPr>
    </w:tblStylePr>
    <w:tblStylePr w:type="band1Horz">
      <w:tblPr/>
      <w:tcPr>
        <w:shd w:val="clear" w:color="auto" w:fill="DBDDCC" w:themeFill="accent3" w:themeFillTint="66"/>
      </w:tcPr>
    </w:tblStylePr>
  </w:style>
  <w:style w:type="table" w:styleId="GridTable1Light-Accent3">
    <w:name w:val="Grid Table 1 Light Accent 3"/>
    <w:basedOn w:val="TableNormal"/>
    <w:uiPriority w:val="4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DDCC" w:themeColor="accent3" w:themeTint="66"/>
        <w:left w:val="single" w:sz="4" w:space="0" w:color="DBDDCC" w:themeColor="accent3" w:themeTint="66"/>
        <w:bottom w:val="single" w:sz="4" w:space="0" w:color="DBDDCC" w:themeColor="accent3" w:themeTint="66"/>
        <w:right w:val="single" w:sz="4" w:space="0" w:color="DBDDCC" w:themeColor="accent3" w:themeTint="66"/>
        <w:insideH w:val="single" w:sz="4" w:space="0" w:color="DBDDCC" w:themeColor="accent3" w:themeTint="66"/>
        <w:insideV w:val="single" w:sz="4" w:space="0" w:color="DBDDCC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8CCB3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8CCB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Strong">
    <w:name w:val="Strong"/>
    <w:basedOn w:val="DefaultParagraphFont"/>
    <w:uiPriority w:val="1"/>
    <w:qFormat/>
    <w:rPr>
      <w:b/>
      <w:bCs/>
    </w:rPr>
  </w:style>
  <w:style w:type="paragraph" w:customStyle="1" w:styleId="Tabletext">
    <w:name w:val="Table text"/>
    <w:basedOn w:val="Normal"/>
    <w:uiPriority w:val="1"/>
    <w:qFormat/>
    <w:pPr>
      <w:spacing w:before="120" w:after="0"/>
    </w:pPr>
  </w:style>
  <w:style w:type="table" w:styleId="ListTable6Colorful-Accent2">
    <w:name w:val="List Table 6 Colorful Accent 2"/>
    <w:basedOn w:val="TableNormal"/>
    <w:uiPriority w:val="51"/>
    <w:pPr>
      <w:spacing w:after="0" w:line="240" w:lineRule="auto"/>
    </w:pPr>
    <w:rPr>
      <w:color w:val="B85A22" w:themeColor="accent2" w:themeShade="BF"/>
    </w:rPr>
    <w:tblPr>
      <w:tblStyleRowBandSize w:val="1"/>
      <w:tblStyleColBandSize w:val="1"/>
      <w:tblInd w:w="0" w:type="dxa"/>
      <w:tblBorders>
        <w:top w:val="single" w:sz="4" w:space="0" w:color="DD8047" w:themeColor="accent2"/>
        <w:bottom w:val="single" w:sz="4" w:space="0" w:color="DD8047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DD8047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GridTable1Light-Accent2">
    <w:name w:val="Grid Table 1 Light Accent 2"/>
    <w:basedOn w:val="TableNormal"/>
    <w:uiPriority w:val="4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1CBB5" w:themeColor="accent2" w:themeTint="66"/>
        <w:left w:val="single" w:sz="4" w:space="0" w:color="F1CBB5" w:themeColor="accent2" w:themeTint="66"/>
        <w:bottom w:val="single" w:sz="4" w:space="0" w:color="F1CBB5" w:themeColor="accent2" w:themeTint="66"/>
        <w:right w:val="single" w:sz="4" w:space="0" w:color="F1CBB5" w:themeColor="accent2" w:themeTint="66"/>
        <w:insideH w:val="single" w:sz="4" w:space="0" w:color="F1CBB5" w:themeColor="accent2" w:themeTint="66"/>
        <w:insideV w:val="single" w:sz="4" w:space="0" w:color="F1CBB5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Bullet">
    <w:name w:val="List Bullet"/>
    <w:basedOn w:val="Normal"/>
    <w:uiPriority w:val="1"/>
    <w:unhideWhenUsed/>
    <w:pPr>
      <w:numPr>
        <w:numId w:val="2"/>
      </w:numPr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footnotes" Target="footnotes.xml"/><Relationship Id="rId20" Type="http://schemas.openxmlformats.org/officeDocument/2006/relationships/image" Target="media/image10.emf"/><Relationship Id="rId21" Type="http://schemas.openxmlformats.org/officeDocument/2006/relationships/image" Target="media/image11.emf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header" Target="header1.xml"/><Relationship Id="rId25" Type="http://schemas.openxmlformats.org/officeDocument/2006/relationships/footer" Target="footer1.xml"/><Relationship Id="rId26" Type="http://schemas.openxmlformats.org/officeDocument/2006/relationships/fontTable" Target="fontTable.xml"/><Relationship Id="rId27" Type="http://schemas.openxmlformats.org/officeDocument/2006/relationships/glossaryDocument" Target="glossary/document.xml"/><Relationship Id="rId28" Type="http://schemas.openxmlformats.org/officeDocument/2006/relationships/theme" Target="theme/theme1.xml"/><Relationship Id="rId10" Type="http://schemas.openxmlformats.org/officeDocument/2006/relationships/endnotes" Target="endnotes.xml"/><Relationship Id="rId11" Type="http://schemas.openxmlformats.org/officeDocument/2006/relationships/image" Target="media/image1.emf"/><Relationship Id="rId12" Type="http://schemas.openxmlformats.org/officeDocument/2006/relationships/image" Target="media/image2.emf"/><Relationship Id="rId13" Type="http://schemas.openxmlformats.org/officeDocument/2006/relationships/image" Target="media/image3.emf"/><Relationship Id="rId14" Type="http://schemas.openxmlformats.org/officeDocument/2006/relationships/image" Target="media/image4.emf"/><Relationship Id="rId15" Type="http://schemas.openxmlformats.org/officeDocument/2006/relationships/image" Target="media/image5.emf"/><Relationship Id="rId16" Type="http://schemas.openxmlformats.org/officeDocument/2006/relationships/image" Target="media/image6.emf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numbering" Target="numbering.xml"/><Relationship Id="rId6" Type="http://schemas.openxmlformats.org/officeDocument/2006/relationships/styles" Target="styles.xml"/><Relationship Id="rId7" Type="http://schemas.openxmlformats.org/officeDocument/2006/relationships/settings" Target="settings.xm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Mathias/Library/Containers/com.microsoft.Word/Data/Library/Caches/TM03992044/Project%20communication%20plan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903BC4693355E845BFA9532682E817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71AB7E-384A-AE42-A33C-A7582E718F40}"/>
      </w:docPartPr>
      <w:docPartBody>
        <w:p w:rsidR="00521110" w:rsidRDefault="00092C7E">
          <w:pPr>
            <w:pStyle w:val="903BC4693355E845BFA9532682E817DD"/>
          </w:pPr>
          <w:r>
            <w:t>[Date]</w:t>
          </w:r>
        </w:p>
      </w:docPartBody>
    </w:docPart>
    <w:docPart>
      <w:docPartPr>
        <w:name w:val="A30F1B09514B8346B2D446A7F6ECD3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213518-ACC6-C14C-B8F1-C2A19C5E2EA7}"/>
      </w:docPartPr>
      <w:docPartBody>
        <w:p w:rsidR="00521110" w:rsidRDefault="00092C7E">
          <w:pPr>
            <w:pStyle w:val="A30F1B09514B8346B2D446A7F6ECD3A8"/>
          </w:pPr>
          <w:r>
            <w:rPr>
              <w:rStyle w:val="PlaceholderText"/>
            </w:rPr>
            <w:t>I read this the local newspaper regularly.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2C7E"/>
    <w:rsid w:val="00092C7E"/>
    <w:rsid w:val="001D0A56"/>
    <w:rsid w:val="0052111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GB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F7EE482BB5ADB4F83A3E7754C935AFD">
    <w:name w:val="DF7EE482BB5ADB4F83A3E7754C935AFD"/>
  </w:style>
  <w:style w:type="paragraph" w:customStyle="1" w:styleId="AB362D0B58EEF042A013CB048879C36F">
    <w:name w:val="AB362D0B58EEF042A013CB048879C36F"/>
  </w:style>
  <w:style w:type="paragraph" w:customStyle="1" w:styleId="EBA07A513A56724FB103AEB9CE1CDBD0">
    <w:name w:val="EBA07A513A56724FB103AEB9CE1CDBD0"/>
  </w:style>
  <w:style w:type="paragraph" w:customStyle="1" w:styleId="9121842A5D502A4C8C0F903D13FFE405">
    <w:name w:val="9121842A5D502A4C8C0F903D13FFE405"/>
  </w:style>
  <w:style w:type="character" w:styleId="Strong">
    <w:name w:val="Strong"/>
    <w:basedOn w:val="DefaultParagraphFont"/>
    <w:uiPriority w:val="1"/>
    <w:qFormat/>
    <w:rPr>
      <w:b/>
      <w:bCs/>
    </w:rPr>
  </w:style>
  <w:style w:type="paragraph" w:customStyle="1" w:styleId="79FF81D51F9BB841A3A4062B10B91601">
    <w:name w:val="79FF81D51F9BB841A3A4062B10B91601"/>
  </w:style>
  <w:style w:type="paragraph" w:customStyle="1" w:styleId="B9CF8AFFB378004FB1CCF00818BF2F2A">
    <w:name w:val="B9CF8AFFB378004FB1CCF00818BF2F2A"/>
  </w:style>
  <w:style w:type="paragraph" w:customStyle="1" w:styleId="20505D17366D4C49BF500033DEC29E8A">
    <w:name w:val="20505D17366D4C49BF500033DEC29E8A"/>
  </w:style>
  <w:style w:type="paragraph" w:customStyle="1" w:styleId="4FB6DED735C554479DDB02218B6F066B">
    <w:name w:val="4FB6DED735C554479DDB02218B6F066B"/>
  </w:style>
  <w:style w:type="paragraph" w:customStyle="1" w:styleId="3E3217890F76934EA3A022EF86B37E99">
    <w:name w:val="3E3217890F76934EA3A022EF86B37E99"/>
  </w:style>
  <w:style w:type="paragraph" w:customStyle="1" w:styleId="2D8E279354E6CD4D9B554F911C48F71B">
    <w:name w:val="2D8E279354E6CD4D9B554F911C48F71B"/>
  </w:style>
  <w:style w:type="paragraph" w:customStyle="1" w:styleId="EDBA01FDEA26D841A9E0EE3EE3293201">
    <w:name w:val="EDBA01FDEA26D841A9E0EE3EE3293201"/>
  </w:style>
  <w:style w:type="paragraph" w:customStyle="1" w:styleId="FA2E5D5C65BB56479208BE01E0DB586B">
    <w:name w:val="FA2E5D5C65BB56479208BE01E0DB586B"/>
  </w:style>
  <w:style w:type="paragraph" w:customStyle="1" w:styleId="09BA9D77F0FF6442A119354E7B3EC660">
    <w:name w:val="09BA9D77F0FF6442A119354E7B3EC660"/>
  </w:style>
  <w:style w:type="paragraph" w:customStyle="1" w:styleId="E890C3BAC0DDC849A87D13C9A5F4E9F6">
    <w:name w:val="E890C3BAC0DDC849A87D13C9A5F4E9F6"/>
  </w:style>
  <w:style w:type="paragraph" w:customStyle="1" w:styleId="903BC4693355E845BFA9532682E817DD">
    <w:name w:val="903BC4693355E845BFA9532682E817DD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A30F1B09514B8346B2D446A7F6ECD3A8">
    <w:name w:val="A30F1B09514B8346B2D446A7F6ECD3A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14.jpeg"/></Relationships>
</file>

<file path=word/theme/theme1.xml><?xml version="1.0" encoding="utf-8"?>
<a:theme xmlns:a="http://schemas.openxmlformats.org/drawingml/2006/main" name="Project communication plan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alibri">
      <a:majorFont>
        <a:latin typeface="Calibri" panose="020F05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3000"/>
            <a:satMod val="14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70000"/>
                <a:satMod val="170000"/>
              </a:schemeClr>
              <a:schemeClr val="phClr">
                <a:shade val="70000"/>
                <a:satMod val="130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>2016-10-26T00:00:00</PublishDate>
  <Abstract/>
  <CompanyAddress>Arteveldehogeschool 2016 - 2017</CompanyAddress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874976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2013-01-07T04:40:00+00:00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1668071</Value>
    </PublishStatusLookup>
    <APAuthor xmlns="4873beb7-5857-4685-be1f-d57550cc96cc">
      <UserInfo>
        <DisplayName>REDMOND\v-depind</DisplayName>
        <AccountId>3238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TP103992043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543FDBD-23E7-46AD-95D2-B8C190EF32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1F29840-ED91-4B8B-89A3-204E03A550E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878BBD0-8686-4E61-AFBB-754913029943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Project communication plan.dotx</Template>
  <TotalTime>2</TotalTime>
  <Pages>11</Pages>
  <Words>31</Words>
  <Characters>181</Characters>
  <Application>Microsoft Macintosh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Hoofdtitel</vt:lpstr>
    </vt:vector>
  </TitlesOfParts>
  <Company>3mmp proDUCE</Company>
  <LinksUpToDate>false</LinksUpToDate>
  <CharactersWithSpaces>211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Productiedossier</dc:title>
  <dc:subject>Crossmedia publishing III</dc:subject>
  <dc:creator>Mathias Notaert 201484419</dc:creator>
  <cp:lastModifiedBy>Microsoft Office User</cp:lastModifiedBy>
  <cp:revision>2</cp:revision>
  <dcterms:created xsi:type="dcterms:W3CDTF">2016-10-26T18:11:00Z</dcterms:created>
  <dcterms:modified xsi:type="dcterms:W3CDTF">2016-10-26T18:11:00Z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